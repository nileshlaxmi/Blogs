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0235950D-78FB-4910-B0C0-BE76E43C7EA4}"/>
            <w:text/>
          </w:sdtPr>
          <w:sdtEndPr/>
          <w:sdtContent>
            <w:p w:rsidR="002D26C6" w:rsidRDefault="00756E13">
              <w:pPr>
                <w:pStyle w:val="Publishwithline"/>
              </w:pPr>
              <w:r>
                <w:t>What, Why and How – Hoisting in JavaScript</w:t>
              </w:r>
            </w:p>
          </w:sdtContent>
        </w:sdt>
        <w:p w:rsidR="002D26C6" w:rsidRDefault="002D26C6">
          <w:pPr>
            <w:pStyle w:val="underline"/>
          </w:pPr>
        </w:p>
        <w:p w:rsidR="002D26C6" w:rsidRDefault="00251D99">
          <w:pPr>
            <w:pStyle w:val="PadderBetweenControlandBody"/>
          </w:pPr>
        </w:p>
      </w:sdtContent>
    </w:sdt>
    <w:p w:rsidR="00756E13" w:rsidRDefault="00756E13">
      <w:r>
        <w:t xml:space="preserve">Hoisting - One of the fundamental concept of JavaScript. And it is such a nuisance. </w:t>
      </w:r>
      <w:r w:rsidR="005E52BA">
        <w:t xml:space="preserve">This post will be long post because I wanted to complete all of the scenarios in one blog only. </w:t>
      </w:r>
      <w:r>
        <w:t>This concept had made my mind go mental many times</w:t>
      </w:r>
      <w:r w:rsidR="005E52BA">
        <w:t xml:space="preserve"> a day</w:t>
      </w:r>
      <w:r>
        <w:t>. So I thought to do research about it and find out:</w:t>
      </w:r>
    </w:p>
    <w:p w:rsidR="00756E13" w:rsidRDefault="00756E13" w:rsidP="00756E13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hoisting and its type? </w:t>
      </w:r>
    </w:p>
    <w:p w:rsidR="005E52BA" w:rsidRDefault="005E52BA" w:rsidP="005E52BA">
      <w:pPr>
        <w:pStyle w:val="ListParagraph"/>
        <w:numPr>
          <w:ilvl w:val="0"/>
          <w:numId w:val="1"/>
        </w:numPr>
      </w:pPr>
      <w:r>
        <w:t>How hoisting is done?</w:t>
      </w:r>
    </w:p>
    <w:p w:rsidR="005E52BA" w:rsidRDefault="005E52BA" w:rsidP="00756E13">
      <w:pPr>
        <w:pStyle w:val="ListParagraph"/>
        <w:numPr>
          <w:ilvl w:val="0"/>
          <w:numId w:val="1"/>
        </w:numPr>
      </w:pPr>
      <w:r>
        <w:t>Order of precedence in Hoisting.</w:t>
      </w:r>
    </w:p>
    <w:p w:rsidR="00756E13" w:rsidRDefault="00756E13" w:rsidP="00756E13">
      <w:pPr>
        <w:pStyle w:val="ListParagraph"/>
        <w:numPr>
          <w:ilvl w:val="0"/>
          <w:numId w:val="1"/>
        </w:numPr>
      </w:pPr>
      <w:r>
        <w:t xml:space="preserve">Why </w:t>
      </w:r>
      <w:r w:rsidR="005E52BA">
        <w:t>JavaScript</w:t>
      </w:r>
      <w:r>
        <w:t xml:space="preserve"> is able to do hoisting? </w:t>
      </w:r>
    </w:p>
    <w:p w:rsidR="00756E13" w:rsidRDefault="00756E13" w:rsidP="00756E13">
      <w:r>
        <w:t>So starts with: “What is hoisting and its type?”</w:t>
      </w:r>
    </w:p>
    <w:p w:rsidR="00756E13" w:rsidRDefault="00756E13" w:rsidP="00756E13">
      <w:r>
        <w:t>Hoisting in literal sense means: to pull something towards top like hoisting the flag.</w:t>
      </w:r>
    </w:p>
    <w:p w:rsidR="00756E13" w:rsidRDefault="00756E13" w:rsidP="00756E13">
      <w:r>
        <w:t>Hoisting in Jav</w:t>
      </w:r>
      <w:r w:rsidR="005E52BA">
        <w:t>a</w:t>
      </w:r>
      <w:r>
        <w:t xml:space="preserve">Script means: </w:t>
      </w:r>
      <w:bookmarkStart w:id="0" w:name="_GoBack"/>
      <w:bookmarkEnd w:id="0"/>
    </w:p>
    <w:p w:rsidR="005E52BA" w:rsidRDefault="005E52BA" w:rsidP="00756E13">
      <w:r>
        <w:tab/>
      </w:r>
      <w:r w:rsidRPr="005E52BA">
        <w:t xml:space="preserve">Hoisting is a JavaScript mechanism where </w:t>
      </w:r>
      <w:r w:rsidRPr="009D6FA3">
        <w:rPr>
          <w:b/>
        </w:rPr>
        <w:t xml:space="preserve">variables and function declarations </w:t>
      </w:r>
      <w:r w:rsidRPr="005E52BA">
        <w:t>are moved to the top of their</w:t>
      </w:r>
      <w:r w:rsidRPr="009D6FA3">
        <w:rPr>
          <w:b/>
        </w:rPr>
        <w:t xml:space="preserve"> scope</w:t>
      </w:r>
      <w:r w:rsidRPr="009D6FA3">
        <w:t xml:space="preserve"> </w:t>
      </w:r>
      <w:r w:rsidRPr="005E52BA">
        <w:t>before code execution.</w:t>
      </w:r>
    </w:p>
    <w:p w:rsidR="009D6FA3" w:rsidRDefault="009D6FA3" w:rsidP="00756E13">
      <w:r>
        <w:t>Here the key words are:</w:t>
      </w:r>
    </w:p>
    <w:p w:rsidR="009D6FA3" w:rsidRDefault="009D6FA3" w:rsidP="009D6FA3">
      <w:pPr>
        <w:pStyle w:val="ListParagraph"/>
        <w:numPr>
          <w:ilvl w:val="0"/>
          <w:numId w:val="2"/>
        </w:numPr>
      </w:pPr>
      <w:r>
        <w:t>Variables and function declarations</w:t>
      </w:r>
    </w:p>
    <w:p w:rsidR="009D6FA3" w:rsidRDefault="009D6FA3" w:rsidP="009D6FA3">
      <w:pPr>
        <w:pStyle w:val="ListParagraph"/>
        <w:numPr>
          <w:ilvl w:val="0"/>
          <w:numId w:val="2"/>
        </w:numPr>
      </w:pPr>
      <w:r>
        <w:t>Scope</w:t>
      </w:r>
    </w:p>
    <w:p w:rsidR="00756E13" w:rsidRDefault="009D6FA3" w:rsidP="00756E13">
      <w:r>
        <w:t>Examples of variables and function declarations:</w:t>
      </w:r>
    </w:p>
    <w:p w:rsidR="00680919" w:rsidRDefault="00680919" w:rsidP="00756E13">
      <w:r>
        <w:t xml:space="preserve">Variables declarations:  </w:t>
      </w:r>
    </w:p>
    <w:p w:rsidR="00680919" w:rsidRDefault="00680919" w:rsidP="00680919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money;</w:t>
      </w:r>
    </w:p>
    <w:p w:rsidR="00680919" w:rsidRDefault="00680919" w:rsidP="00680919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city;</w:t>
      </w:r>
    </w:p>
    <w:p w:rsidR="00680919" w:rsidRDefault="00680919" w:rsidP="00680919">
      <w:r>
        <w:t>Functions declarations:</w:t>
      </w:r>
    </w:p>
    <w:p w:rsidR="00680919" w:rsidRDefault="00680919" w:rsidP="00680919">
      <w:r>
        <w:tab/>
      </w:r>
    </w:p>
    <w:sectPr w:rsidR="006809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4710"/>
    <w:multiLevelType w:val="hybridMultilevel"/>
    <w:tmpl w:val="0D9C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90DA9"/>
    <w:multiLevelType w:val="hybridMultilevel"/>
    <w:tmpl w:val="88BC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756E13"/>
    <w:rsid w:val="002306D4"/>
    <w:rsid w:val="00251D99"/>
    <w:rsid w:val="002D26C6"/>
    <w:rsid w:val="005E52BA"/>
    <w:rsid w:val="00680919"/>
    <w:rsid w:val="00756E13"/>
    <w:rsid w:val="009D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756E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756E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F07"/>
    <w:rsid w:val="001F6F07"/>
    <w:rsid w:val="00EC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F0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F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What, Why and How – Hoisting in JavaScript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0235950D-78FB-4910-B0C0-BE76E43C7EA4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2018-08-02T07:10:00Z</dcterms:created>
  <dcterms:modified xsi:type="dcterms:W3CDTF">2018-08-02T08:14:00Z</dcterms:modified>
</cp:coreProperties>
</file>